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238"/>
        <w:gridCol w:w="1060"/>
        <w:gridCol w:w="1060"/>
        <w:gridCol w:w="1060"/>
        <w:gridCol w:w="1060"/>
        <w:gridCol w:w="1238"/>
      </w:tblGrid>
      <w:tr w:rsidR="0000000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FisherP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Mut_TM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EscoreL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Nor_TM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EscoreL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Mut_TM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EscoreH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Nor_TM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EscoreH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padj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7.51E-18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1.36E-13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7.22E-08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0.001309168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CSMD2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0.207210039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0.22358067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0.22800981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0.272894064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POM121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0.367830921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OR4C15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0.378424391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CSMD3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0.437137382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0.647073522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6.20E-05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COL5A2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6.29E-05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LVRN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8.71E-05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0.00011226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0.000118545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0.000165062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0.000172558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0.000178202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ZFHX4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0.000179526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0.000195184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0.000207343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0.000282418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0.000310837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RYR2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0.000327401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0.000363242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0.000373895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0.000373895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0.000395251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0.000425365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0.000427581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0.000428636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0.000535451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0.000535451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0.000552581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0.000552581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0.000581289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0.000581289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CDKN2A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0.000581289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0.000587316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COL6A6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MUC16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0.000602843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0.000658871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0.000658958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0.000658958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0.000749598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0.000827532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0.000870726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MYEF2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0.000870726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WASF3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0.000870726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0.000883919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0.000887483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THSD7B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ZEB2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0.000897072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PIEZO2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0.001078993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0.001078993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0.001175357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0.00118549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0.00118549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0.00118549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0.001197579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XIRP2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0.001459383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TRHDE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0.001488917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0.001488917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LRRIQ1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0.001504412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CTNND2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0.001504412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0.00150455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0.00150455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0.001591804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CALCRL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0.001591804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GUCY1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0.001591804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NAP1L3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0.001591804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0.001675266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USH2A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0.00169602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0.001708156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0.001708156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UHRF1B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0.001778503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0.001778503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0.001778503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TAAR5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0.001778503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KIAA058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0.001778503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ST8SIA1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0.001778503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0.001778503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MMRN1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0.001856336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0.001910948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0.001910948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0.001910948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NLGN1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0.001910948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0.001986881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0.001986881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0.001986881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0.001986881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0.001986881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0.002047712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0.002047712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CYP11B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CD163L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0.002063607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0.002201506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0.002201506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0.002275661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0.002275661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0.002308659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0.002447149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0.002447149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FSTL5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0.002768715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0.002837528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0.002842288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OR4C16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0.002842288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0.002842288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0.002842288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0.002842288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0.003041626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0.003041626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0.003041626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0.003041626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PRTG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0.003041626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0.003041626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0.003104443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0.003228823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0.003228823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GRIN2B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0.003306792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0.00333843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0.00333843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0.003554885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NCAPD3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0.003554885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0.003554885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0.003615531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0.003615531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NT5C1A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CSE1L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ST6GAL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AM129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FPGT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TOR1AI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MAML1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KYNU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PABPC5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0.003627183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LATS1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0.003733411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BRINP2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0.003980988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0.004379929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DCHS2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0.004409237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PKHD1L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0.004491258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0.004491258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BOD1L1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0.00449667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0.00449667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0.004578456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0.004680189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0.004680189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0.004731033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0.004920168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0.004993354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0.005154905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COL24A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0.005321845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0.005321845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0.005321845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NFASC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0.005398068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0.005398068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0.005398068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0.005502396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0.005522008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0.005522008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0.005566691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0.005712414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PCSK2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ACVRL1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0.005769693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0.006052965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0.006059378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0.006059378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0.006059378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0.006059378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0.006059378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0.006059378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0.006230114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0.006406702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PPFIA2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MCF2L2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KIR3DL3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0.006526321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558887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NF1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0.006558887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0.006558887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IKZF1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NPAS3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0.006559576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0.006648637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0.006648637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AGPAT4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SH3PXD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PIK3C2A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ZKSCAN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USHBP1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6N4.2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0.007372019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0.00745661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0.007621738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ZSWIM2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0.007621738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0.007870782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0.008336728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0.008390778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SATB2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0.008390778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1D5P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0.008390778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0.008390778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ZDBF2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0.008569084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0.008569084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0.008569084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0.008923489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KIF19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0.008923489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0.008923489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0.009393241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HCRTR2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CYLC2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CDC14C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UMOD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MROH7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0.010211658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ERBB4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0.01044897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0.010610952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0.010610952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0.010796616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SECISB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IL5RA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0.011281926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011281926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0.011281926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0.011281926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0.011281926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0.011281926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THSD7A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0.011607309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0.011607309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MEPE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ERBB3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XPNPEP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MMS22L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LRGUK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LPPR4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0.012046136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0.012046136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GTF3C1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HHIPL2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.012480019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0.013043864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COL5A1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DMXL1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RIMBP2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AMER3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OGDHL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MDGA2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0.013077415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0.013585357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ROBO1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0.014574651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0.014574651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0.014574651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14574651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0.014574651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0.014574651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0.014574651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0.014574651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0.014647026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FAT2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0.014647026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0.014647026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0.014647026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KMT2C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0.014647026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0.014647026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PCNXL4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VNN1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PHLDB3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MAP2K3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G2E3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HBE1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RAP1G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NPBWR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ITPRIPL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VAT1L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EMILIN1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SRCIN1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0.014960863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0.01518726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0.01602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0.016026165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KMT2A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0.016026165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0.016026165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0.016026165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0.016064393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0.016233605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TSHZ3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0.016845458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0.016934998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0.016999734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EDARA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0.016999734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0.016999734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0.016999734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0.016999734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0.016999734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6999734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0.017318736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0.018452883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0.018553806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CTNNA2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0.019258875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ASXL2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ATF7IP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LMX1A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KIRREL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OR5D1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0.019266614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0.019329465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0.019499754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ITIH5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0.019499754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0.0194997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KALRN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0.019624423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0.019624423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VPS13D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0.020135267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CUX2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0.020135267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0.020135267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HIVEP3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0.020135267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0.020135267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FREM2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0.020135267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0.020135267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SPOCK1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WASF4P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BPIFB2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FIGNL1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BUD13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HELZ2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AADACL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LMBRD2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BHLHB9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ASAH2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KIDINS2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PCOLC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0.021351858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WDFY3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0.021383159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NLGN4X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0.021383159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SLC8A1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0.021816675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ERICH3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0.021913863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0.023213818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0.023213818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0.023213818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ADNP2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SPTBN1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COL4A4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DCSTA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0.023498956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0.02443547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0.024533638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0.024533638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SLITRK6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0.024533638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0.024533638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0.024533638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0.024533638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CMYA5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0.024876845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0.024876845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0.024876845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MEGF10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0.024876845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0.024876845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0.024876845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OR4C46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0.024876845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GUCY2F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0.024876845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0.0269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0.026968462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0.027018551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0.027590377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NRXN1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0.027653021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RPE65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OR8K5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BNC1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PTGER3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VWA3B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ZGRF1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PRUNE2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0.027928239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0.029710092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BFSP2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SDHAF3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DEPTO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RECQL4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DGCR14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GIGYF1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APBB3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CLINT1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CUZD1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GRAMD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PIP5K1B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PDLIM3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OR14J1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PGM2L1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TP53I11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NR2E1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POU2F1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CRTAM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IMMP2L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VRK3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PATE1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RMND5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0.030586277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0.030586277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TNXB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0.030586277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0.030586277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CCT8L2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0.030586277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0.030586277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0.030586277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0.030606848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0.030606848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0.030606848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0.030606848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0.030606848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030830087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0.030830087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0.032448134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KNDC1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ROBO4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OR4A47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HAPLN1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SIM1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NR4A2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FAM27L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CNGA4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0.032464482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0.032488926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0.033982005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0.033982005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0.033982005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SVEP1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0.034138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KB-7G2.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KIAA152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TECPR1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CPXM1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DMXL2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OR9G4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RFWD2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IFI44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NFAT5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OPLAH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UMODL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SPDYE7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0.03628922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AC0738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0.036603589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0.036603589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ALMS1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0.036603589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0.036603589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GRIN3A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0.036603589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PHKA2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HYAL4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ZMAT4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MMRN2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NXPE3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CEP85L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FASLG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C8orf22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FMR1NB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TDRD9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TNRC6C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GPRC6A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0.037363962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0.038027266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0.038097379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0.038097379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0.038097379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0.038097379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0.038097379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0.038097379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0.038097379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0.038097379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RGPD4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0.038936382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SCN10A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0.038939166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ST6GAL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0.038939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PAPPA2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0.039195346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0.040852169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0.040904286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0.041134332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0.042793711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MYCBP2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0.042793711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NDST4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0.042793711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0.04399962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HCFC1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PALLD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NOVA1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HEPHL1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KNTC1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RIMS1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0.045216853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0.04589721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0.04589721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0.04589721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0.04589721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0.04589721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MTUS2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0.04589721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PREX1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0.04589721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0.04589721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0.047266309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0.047266309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OR14K1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NCAM1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PCSK5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GCN1L1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A2ML1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0.047788608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VPS13C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0.049115672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0.049115672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DMBT1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0.049115672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0.049115672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0.049115672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0.049131085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ATRNL1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0.049131085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0.050739034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0.051480191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0.051480191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EPB41L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0.053877028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0.053877028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0.053877028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0.053877028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ZIC4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0.053877028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0.053877028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LRTM2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LDLRAD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UBAP2L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SLC4A8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MGAT4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AGXT2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UGT3A2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PABPC1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HS3ST5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PHF20L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0.053896917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ROBO2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0.054306012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0.055518378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HYDIN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0.055707005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0.055707005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WSC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COL21A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0.05751069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0.058131444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AUTS2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NPY2R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CPAMD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VEGFC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NPY5R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OR10AG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DACT1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SALL4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EDNRB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0.058521601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0.059934417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0.0604872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0.060708408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FABP5P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FTSJ1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THG1L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LEMD3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NACT1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NDRG2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PNPLA1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CPEB2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ZWILCH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CC2D2A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GEMIN4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TUBGC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AMICA1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GORAB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C1QTNF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DPEP1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CNBD2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PPIAL4D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PIP5K1C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RP5-104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7A19.4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DPY19L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FCGR1A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TCP10L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CDKN1B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SETMA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GTF2IR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FRRS1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SRRM4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RBAK-R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BAKDN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LYPD6B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TREML3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SASH3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SH3RF3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PATC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MAD1L1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STEAP2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RASSF6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SPANXC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CLN8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PLCXD2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MSANT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PHF21A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MYBBP1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UBOX5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KTI12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OVOL1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TIGD7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TFDP2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9E6.3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P4HA1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PNMAL2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FAM50B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HDGFL1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SPANX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R22-5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GRIPAP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RPP40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CBWD5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RWDD2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0.061225818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0.061950484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0.061950484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0.061950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0.061950484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CYP11B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0.061950484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0.061950484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KMT2D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0.061950484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THSD4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GUCY2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PTH2R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KDELC1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CYSLTR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OR2M1P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SKIDA1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SLFN11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OR5M11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RALGAP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PIWIL3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RXFP3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TNKS1B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PALB2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KHDRB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UHRF1B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CHEK2P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SCYL2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OR8G2P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ZKSCAN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TENM3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0.064696349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SLC8A3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F13A1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HECTD4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0.067843581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OR3A2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FCER1A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OR5H15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LRFN1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FASTKD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OR56B1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TDRD3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L3MBTL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SOGA1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CATSPE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TOPBP1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ZYG11B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AL16165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MAP7D2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PHOX2B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MLLT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HHIPL1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CD99L2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TSPYL6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ATP2A3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LCLAT1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TRBV7-1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EGFL6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CD300E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GLYATL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LANCL2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MST1R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OR7E24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ADRA1D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PSEN2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PAPOLG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HAPLN4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5N18.7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PDS5A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0.068082767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SLITRK4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0.068405371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0.070049715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0.070049715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0.070049715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0.071824621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SNRNP2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PCNXL2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FOLH1B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CSPG4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0.072026477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SPTAN1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AMY2B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ETNPPL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FAP46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0.072058086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0.074827272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0.074827272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SORCS3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0.074827272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0.074827272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0.075024311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MYT1L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0.078121869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0.078121869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0.078121869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0.078121869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BCORL1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EGFLAM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BDP1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0.078176862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TENM1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0.08013149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0.081202864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RIMS2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0.084809652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0.085187376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OR5D14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UNC45B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TFAP2D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SLITRK5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DCAF8L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PDILT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ATP8A2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0.085493268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0.086126155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CSMD1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0.08742438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0.087514043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PRRC2A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PROKR1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VN1R2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NUMA1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TTBK1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NPHP4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MAMLD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NEGR1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NYAP2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0.08800641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0.088423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0.088423907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0.088423907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0.088423907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MC3R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SRGAP1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ITSN1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CWH43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DDX60L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COL27A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BAZ2B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SHPRH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A2M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0.090171663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0.09276816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0.094031411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0.094031411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0.094031411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SEZ6L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0.098522504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TSHZ2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0.098522504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TCHH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0.098522504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0.098522504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DCHS1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0.098522504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0.098763976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0.098763976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DZIP3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0.098763976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EXPH5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0.098763976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C2CD3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0.098763976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0.0987639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0.098763976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BRINP3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0.099975634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0.101814134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0.101814134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MB21D2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OR9A2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HECTD3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NPHP1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NPHS2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BEND6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3I2.11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APLP2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DPY19L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PBXIP1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SELENB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SMPD4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NACT2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CD300L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CTGLF1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ADRA1A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SPANX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TPTE2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NKX2-5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EZH2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ZNF354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NXPE4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CSRNP3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HAUS7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CYFIP1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L3MBTL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DMRT3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0.105780506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HEATR5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ARPP21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UGT2B2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Unknow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MGAT5B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ZBED9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0.107889426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0.108428792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0.108428792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0.108428792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0.108428792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PDGFR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0.108428792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0.109456897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0.109456897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0.109456897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AHNAK2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0.109468502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FOLH1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LRRIQ3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0.111736325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0.111869747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ARFGEF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NFRKB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KANSL1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NPC1L1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GIMAP6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RREB1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5F8.2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PALM2-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AKAP2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LPAR4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POU6F2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EPB41L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SHROO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ZNF658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SPTBN2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ZFP36L1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ZFYVE2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0.112836114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NOTCH4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0.116947086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0.11811266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N4BP2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IPO7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NLGN2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UBQLN2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AC1243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BRWD1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8E2.1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G6PC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ANPEP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ATAD3B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ATRIP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IGHV1-5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OR11H4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ZBED2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BRSK2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WDFY1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OVCH2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AFAP1L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MSGN1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CHODL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CORO2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ERCC6L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COQ7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LNPEP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HAUS3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LPAR3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SDR42E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ATP2B1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ZW10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SFTPA1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MLXIPL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ADPRH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ETV3L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2D11.2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UBXN4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SLX4IP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AC2337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ITPRIP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MEIS2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TTYH2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CCSER2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VN1R10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CROCC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DPEP3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RFPL3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ALS2CL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CC2D1A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HSD3B7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MAP4K4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SP140L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ACKR3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CDAN1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NKAIN2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MVP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HAPLN3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STEAP1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AADACL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TBL1X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CALCO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KBTBD6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PPP6R3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0.122316008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0.123100183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SNTG1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0.123410009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0.123410009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ERO1LB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RFESD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LUC7L3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RIOK1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KATNAL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HCRTR1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LRTOMT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SHCBP1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CTNNAL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LRRFIP1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CABLES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WWTR1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THEM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0L3.7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VCX3B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ASH2L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AGPAT2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DYRK2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RCAN2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FDPS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CTC-340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ENTPD5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PRPSAP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RWDD1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CLIC6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BRMS1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MFHAS1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RP5-981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RRN3P2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DHFRL1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VTCN1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RPS4X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CD3EAP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BHMT2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AP1S1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YBX2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AU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WRAP73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CALML3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NAGK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CORO1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VSIG2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EZH1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CORO2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AP2M1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GLT8D2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EEFSEC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MPHOS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NECAB1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KHDRB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N6AMT1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SERINC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TM7SF3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VLDLR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DRGX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CX3CL1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ALKBH6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B3GNT7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RSBN1L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PSKH1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GPD1L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INTS4P2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ZSWIM4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LONRF2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HENMT1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FETUB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RIMS3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SPDYE3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PPTC7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CALCO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TOP1MT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U2AF1L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NAALAD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PM20D2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UBXN1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IGHV1-1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BAIAP2L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COQ9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LINGO4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RPUSD4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PIP4K2A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OPN1M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RHBDD2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MNX1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GGTLC2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CWC22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ADHFE1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TMEM74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E4F1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SIDT1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IL22RA2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USP9Y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FAM53C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FAM57B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SUPV3L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DIXDC1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CCPG1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CDYL2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GEMIN7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GNB1L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OMK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POC1A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IYD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TSNAXI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TAS1R3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YTHDF3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GABPB1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PGAM4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MCOLN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RNPEP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STK17B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PSTPIP1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FCGR2A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PALM2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MIGD2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TNPO2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SCRN3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NGDN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TROVE2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DAGLB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HIP1R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COQ10B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FPR3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ASAH1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LRRC74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PDIA6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AGPAT6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MXRA8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0.123467832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GRIN2A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0.124275884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0.124275884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0.124346547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0.124346547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0.124346547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SAMD9L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0.124346547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0.124346547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ASH1L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0.124346547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KIAA202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0.124346547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ATP10D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ATP8B4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AGBL1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RYR3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0.125695995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0.127554278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0.129006594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0.131437476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LZTS1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ABLIM3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SNTG2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IQGAP3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CRISPL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SPTBN4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RPGRIP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REV3L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NR5A2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0.136477047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0.136557405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SAGE1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0.136557405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ASXL3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0.139845346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SYMPK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DPYSL4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CATSPE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9E23.2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SOGA3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PTDSS1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AIM1L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AC0158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KRBA1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ZPBP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UGGT2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NCAPG2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CLVS2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MTNR1B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TGFBRA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STK11IP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SPOCK3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AKNAD1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OOSP2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MDGA1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TRAF3I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CBLN4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KIR2DL3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CERKL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UBASH3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OR56A1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CAMSA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ZZZ3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ZSWIM3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YEATS2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0.141038443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TKTL2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INHBA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LRFN2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ACSM2B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0.141458424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0.145667785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FER1L6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0.145667785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0.145667785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0.145667785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0.148349885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KIAA154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0.148349885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0.148349885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0.151893304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COL9A1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0.157169165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0.158368073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0.158368073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DCAF8L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BZRAP1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AXDND1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HSP90A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AC0733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OLFM3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AL07847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OLFML2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XIRP1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PSG10P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CTNNB1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SSTR4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158746797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0.15971743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0.160106698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0.162731819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OR4A15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0.17066192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TENM4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0.172143358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0.172143358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0.172143358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ATP2B3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0.172143358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DMBX1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TRIOBP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JAKMIP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0.173280141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TARBP1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DMRTB1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SCUBE1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LPCAT1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ZXDB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MAML3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FCHO1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ADH1A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IPMK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EHHAD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SYNCRI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CRYBG3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OR4N3P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F10L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NCKAP1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PADI1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MAP4K3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UGGT1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PDIA4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PCSK6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FNDC3A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SH3D19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DAB2IP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4D2.7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PRICKL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DOPEY1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XRCC6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CAGE1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A4GNT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KANSL1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JPH2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GGNBP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UNC13D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FCGR3A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KHNYN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AMY2A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CEBPZ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IRF2BP2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IL10RA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HSP90A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MAP7D3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0.175649112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0.178760697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MKRN3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EDIL3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TAS1R2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HEATR1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MROH9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SZT2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NPHS1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7N17.3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0.179615323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0.181190866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0.183330885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0.186394743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PDZRN3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0.186394743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0.186394743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0.191315449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0.191315449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BRINP1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EYA4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CNGB3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0.199126867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0.199948907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0.200957665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0.201049142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0.201049142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UNC13C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0.201049142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FCRL4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SH3TC2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WWC3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FYB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ACKR1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NME8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GON4L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AP3B2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CHRDL1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TXLNB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0.2025477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LRFN5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0.210406747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0.210406747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0.212837806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THBS2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0.212837806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0.212837806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0.212837806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0.212837806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NELFCD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RIPPLY2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TJP2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AKR7A2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GGTLC1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PAQR6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MPHOS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PH9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ZFYVE1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CBWD2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BIRC7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L2HGDH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RN7SL3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AGPAT1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BRPF3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ERV3-1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SCNN1D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VPRBP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MOGAT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ELOVL2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CTNND1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PLBD2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GLTSCR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WWP2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LTB4R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POGK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8O10.8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PLSC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3D6.10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FAM86D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ZMAT3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ACKR2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SFRP4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ACVR1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LHFPL5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FERMT3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GRAMD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SAFB2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HIPK4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AGAP7P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INO80D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PANX3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PCMTD1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CFHR1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KHDRB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EPS8L2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MUS81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SENP6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PARGP1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JPH4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7I19.2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C22orf42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CNOT3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AN2B2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IL36G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MORF4L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ADH1C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TARSL2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SEL1L3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IGHV1-4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PHLPP1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IGLV2-1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PTGFRN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PFKP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MAP2K6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SEC31B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8J21.3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MPHOS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PH10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VIPAS39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CD300L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THNSL1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CYP27C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CEP57L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GAL3ST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CCP110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GEMIN5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DNASE1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ANKS4B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LDHC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TSC22D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PNPLA3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MICALC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KNSTRN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RUNX3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JAKMIP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SSTR3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ZKSCAN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CD300L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INPP5F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AKAP8L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C18orf8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CYP2A7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PNISR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PKNOX1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TRGV5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IGHV4-5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CTXN3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ARRDC3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PNLDC1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ST6GAL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CH17-13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SMTNL2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ORAI1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C1QTNF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AGPAT9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POFUT2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IPO13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BPIFB3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RARRE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RABEP1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CCBL1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DNASE2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IDH3G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OLIG3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TSC22D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CC2D1B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NFYC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RFPL4B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CCBE1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0.215868348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CMTR2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0.217359665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0.219403722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0.219403722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HECW1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0.219403722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0.219403722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R16-8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MROH8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F2RL2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IKBKB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EMA6B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CNGA3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PLSCR1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TANC2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AC0114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DX50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HSP90A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SFSWA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CFHR3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VNN3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EVI5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PTK2B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COL4A3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OTUD7B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CSF2RA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ELAVL4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BUB1B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GIMAP8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UBTFL1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VANGL2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SHROO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PACRG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0.221257785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0.225096354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PTCHD2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0.225096354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0.225096354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0.225096354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0.228055718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NUP210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HECW2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PRRC2B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IL18RAP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MC5R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PSKH2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DDX26B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IGDCC4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0.229087814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NALCN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0.233505863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0.234404992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0.234404992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0.234404992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0.234404992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0.234404992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234404992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0.234404992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0.236378254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0.236760303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0.24786495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H2AFY2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STMN4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POLDIP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IL13RA1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TSSK4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TARDBP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TAGLN3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GNPDA1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IGLV9-4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NMRK2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PABPC1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MAD2L1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PLCXD1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CD79A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SULT1C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DTWD2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H2AFX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AC0167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CLSTN1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IGLV5-5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IL6ST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STK38L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DUOXA1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4D2.2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TRAF3I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NSUN7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BRMS1L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ALKBH3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MACRO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SCAMP5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CAB39L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WBSCR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BCKDH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EDDM3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H1FNT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PAWR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WRNIP1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NFKBIB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HOMER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COL4A3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DCANP1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IGHV1-6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CLLU1O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THRSP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4N24.2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A-ACY1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PILRA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MIR509-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SFRP5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TECTB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FGFR1O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REEP2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CCDC28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SPACA6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FOXD4L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TCF7L1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MIR329-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ERLEC1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UFSP2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NBPF2P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GSKIP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VGLL2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OLFML1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FCHSD2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SEPSEC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ANTXR2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VPS26A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HOOK2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SCIMP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SAA2-S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ODF3L1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SRGAP2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PQLC3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RPS3AP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RAD23B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AGGF1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7H15.5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HSFX2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9F19.5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VN1R1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SHROO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WBP2NL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GOLPH3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RRP36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SPINK13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AURKAI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RIOK2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PDXK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NR6A1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RTN4R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NPY4R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RCAN1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OXA1L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TSSK3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GYS1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MEAF6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TP53INP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4G8.5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ABLIM1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R2F2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TWIST1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PARD6B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IL4I1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GLT8D1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TTLL13P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EZR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FADS2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HINFP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PELI3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IL12RB1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KCMF1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HIST3H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CT45A3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IGLV8-6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IGLV1-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SDR39U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APBA3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CTLA4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TADA2A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PHKG2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LTA4H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1H24.4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DNM1P4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CDRT15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ICAM3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FOLR2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SMIM12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RIPK4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ADORA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NHLRC4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TM9SF3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TRUB1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PDLIM7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MRGPR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NECAP1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RPL14P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IGKV5-2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ROPN1B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AMIGO2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PLAC8L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ECHDC3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RAVER2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GPRC5A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MOSPD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CNRIP1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LRCH4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LMTK3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TP53TG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ETAA1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STEAP1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RHBDL2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AZU1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SORBS3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AZGP1P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KBTBD1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TAS1R1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ICA1L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7K9.8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CSPG5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RAV8-7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ST3GAL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ZNRD1-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LOXL3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PAQR3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TDGF1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ETFDH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RPS10-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NUDT3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PQLC1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GMPPB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H3B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IPCEF1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RSU1P2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PMS2CL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TXLNA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AGPAT3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YIPF1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XXbac-B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PG308J9.3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HRASLS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REEP1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FXYD6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L3HYPD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PFDN5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AL59189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SH3D21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MS4A6E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DAZAP1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UTP23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NHLRC2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CTSLP2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113-5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ARNTL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NR2C1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MLLT11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MAP1LC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MAN1C1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ZNHIT3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GNB2L1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TREML4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OLFML3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FJX1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YIPF5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NEDD8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SSTR2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ISG20L2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NEDD9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EDNRA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CGREF1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BAIAP2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SMIM19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KAZALD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MVB12A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CD200R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THEMIS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EIF1AX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DHCR24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ST3GAL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RBPJL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SPSB4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ERGIC2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GTSF1L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CIDEA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ALKBH8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TPD52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TFCP2L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REXO1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SWAP70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ACSBG2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APH1A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SOWAH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VENTXP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SLC8B1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ADSSL1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PRR23C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6orf106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PCGF3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SPACA4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MFGE8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RHBDD1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TNIP3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PLAGL1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ST6GAL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MAP2K5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BNIP1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SURF6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DGUOK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MNAT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MSRB3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LRRN4C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BDH1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0A11P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S1PR4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SOCS7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SULT1C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0.248466258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0.249224342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0.25035632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25035632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0.25035632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0.25035632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OR4A16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0.25035632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0.25035632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0.250691907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MALAT1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0.252095167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COL5A3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OR11H1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USP9X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FERD3L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COL20A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0.2531962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0.258444367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0.259518353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0.259518353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NR1H4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SESTD1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NCKAP5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AJAP1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MCHR2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DEPDC5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IFI44L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HAVCR1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NAALAD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CNKSR1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VSTM2A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TECPR2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EYA2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OTUD7A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JAKMIP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UROC1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GCSAM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NXPE1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NT5C1B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DCLRE1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KHDC3L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0.260360519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SIPA1L2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0.265303862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0.265303862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MKI67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0.265303862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0.265303862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0.265303862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CES5A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CTNNA3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0.275160641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BRWD3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0.279332017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0.279332017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OL4A5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0.279332017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MOV10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HEXA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EPS15L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AURKC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TFDP1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KRBOX4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SMURF1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DNASE2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GYPC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CBFA2T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STT3A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BAZ1B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IQSEC1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MAP2K4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PCSK4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UNC93A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CALHM1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CFHR2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CPEB1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PAPOLB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NPTX2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ELOVL4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TAOK3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OLFM1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GAP43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HGSNA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PPFIBP2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MEX3B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PFKFB3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CHAMP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PINX1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HGFAC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WNT10B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SPACA3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SSTR5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GTPBP3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AP1G1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MCF2L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TAOK1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M1AP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SSMEM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PIP4K2C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SCRIB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THBS1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OR1J4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ECT2L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ESYT2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IGF2BP2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ERCC6-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PGBD3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ZAP70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UNC13B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NMNAT2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TYRO3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LINGO1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NFKBIZ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NFATC1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SEC31A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AP3B1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ARNTL2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POPDC2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SEMA4F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NFATC4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PIWIL4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0.285015731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MACF1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0.287346043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0.292518369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0.292518369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0.292518369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0.292518369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0.292518369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ZPLD1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LPPR5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CYP26B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PREPL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HELQ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RXRG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OR14C3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TFAP2B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RALGAP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ERBB2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R3HCC1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NEDD4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CD200R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07I13.4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DNMT3A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BAIAP3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GLP2R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4168195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IL7R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0.295240939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0.295240939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GUCY1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0.295240939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0.295240939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0.295240939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NCKAP5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0.296129795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0.304531389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0.304933524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0.304933524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0.312573845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0.313664466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0.313664466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0.313664466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0.313664466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0.313664466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0.31664137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0.31664137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0.31664137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ARFGEF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EBF3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HIVEP1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RPL10L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BCL9L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OR4C13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AC0908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CNGA2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DIAPH3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ROBO3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SLCO1C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0.323677444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0.32769954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0.32769954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0.32769954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0.32769954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0.32769954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0.330627518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0.330627518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0.330627518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0.330627518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0.330627518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0.338159956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0.338159956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DEPDC1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GPSM2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HZGJ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SOHLH2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SH3GL2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KIR2DL4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MAB21L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RGAG4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GRHL2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LHCGR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HP1BP3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NSUN2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NR3C1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FILIP1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PCNXL3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OCRL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SLFN12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EPS8L3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TOP3A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OR4K14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FCGR2B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TOP2A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ST8SIA5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CASKIN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SAXO1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OR7E5P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IGHV4-6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THNSL2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OPCML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PI4KA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LLGL2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EPB41L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BAHCC1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CWF19L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POU4F2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ZIK1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ACBD5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IKZF2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AMBRA1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ATP2C1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ATP2B4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TNNI3K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GARNL3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IPO9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GPR75-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ASB3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WDPCP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0.338675859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CTAGE1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0.346298685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0.348093548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TGIF2LX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REG3G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OR4K13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ASCC3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COL28A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0.349672415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MXRA5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0.360424474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0.360822643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0.360822643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ZEB1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0.360822643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LRRTM4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0.36639981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0.368131314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XPO7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SVOPL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AHCYL1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FUNDC2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POU3F2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FEZF1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IGHV1-4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SMEK1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PTAFR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HEATR4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PHACT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CHI3L1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VSIG4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TM6SF1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PPFIA1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IZUMO2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PHACT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AS3MT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PTHLH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GRIN3B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CRACR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RCVRN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NSDHL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MSLNL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EGFL8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DPY19L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CWC25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SERTAD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SFT2D2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RIPK3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TGFBR1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ENTPD7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GZMK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MZT2B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SERTAD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ATP8B1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ADIPOR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SSC4D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LIN28A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CBWD1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MOGAT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TMIGD1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KIRREL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FATE1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GRAMD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CYP8B1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FAAH2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PICK1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CLPTM1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SUSD3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UEVLD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MRGBP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GAREM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HIST2H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MROH1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CRYGD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NSUN3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P3H4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CTD-309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9C6.11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CNGB1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POPDC3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IRGQ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OSGIN1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9L17.5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RP11-88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9L3.1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DCUN1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AMMEC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IRF2BPL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BAALC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IBA57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PILRB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BMS1P1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MLXIP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MAMDC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TUBB8P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CNNM4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FAM83G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G6PD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TSG101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320P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SPRR2G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USP6NL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SNURF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ZXDC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ITFG1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LYSMD2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PACSIN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AP1G2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TTBK2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TC2N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UVSSA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ST13P4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NECAB2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GTF3C2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POMGN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AVPR1B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GCFC2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COBLL1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PCYOX1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MOB1B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THOP1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4D11.3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RWDD4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NGLY1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PDXDC2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VEZF1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SYNDIG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ZFAND1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HLA-DQ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DEPDC7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DCUN1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SSUH2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EPB41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GTF3C5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GFRA3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PIAS3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MLKL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TSPYL5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LMBR1L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AC1079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IGKV6D-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RHOBT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LRIG1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GSPT2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CELA3A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MAK16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DLEC1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RUFY4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GLRXP3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GRB14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YY1AP1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EDEM2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OPN1L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RTN4RL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7O23.5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SUSD2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E2F4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MBOAT1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BPIFB6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ECHDC1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GSK3B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IFRD2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TMCO6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CORO6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RRAGC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CTAGE9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RACGA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INSIG2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THUMP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CCHCR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TRBV6-1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MTIF2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TPPP2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CAPZA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SHCBP1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NR3C2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COL9A2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ZCWPW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BARHL1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RUNDC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CATSPE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MBTPS2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ALS2CR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WDSUB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ONECU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SMYD2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DIEXF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PVALB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ZHX3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EBI3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IGKV6D-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GAL3ST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A1BG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KIAA159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YWHAQ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BLZF1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CGRRF1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BOLA1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SUV39H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MTHFS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BAMBI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KBTBD7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BNIP3L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GPATC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SPANXD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CASKIN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OMA1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RNU7-1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IGHV4-3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CRTAC1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R3HDM2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MTHFD1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DSCR4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CYCSP6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ARVCF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NOC4L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TBKBP1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JUNB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SCYL1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COX7B2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CYP4F2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SPTBN5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0.374323748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0.37489319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RYR1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0.377251328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OR5B21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ALOX5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GPRC5B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ALPK3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USH1C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TRBV4-2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PHLPP2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GAL3ST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ATP8B3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FCGR3B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DOT1L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APBB1I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PKD1P6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PIKFYV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EBF2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ELAVL2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SYCP2L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CTAGE1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SMYD3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HEPAC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BNIP3P1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DIP2A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TRBV3-1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HSD3BP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UBQLN3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DHTKD1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4M7.2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CSRP2B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AGTR1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TMTC2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IGKV3D-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ZC3HAV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MEIS1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UTP14A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TSHZ1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SCML2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ASXL1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IQSEC2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CMTM5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DIP2B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0.381696469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3H5.1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0.38690919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SALL3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CTTNBP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ANKS1B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0.393435402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0.397015127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OV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0.398671703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0.409691821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HIVEP2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PTCHD3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0.412062849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SNCAIP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AP2A2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0A9P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KIR3DL2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CROCC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DSTYK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MEGF6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ILDR2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MYBPC3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SENP7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IL12RB2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CLEC4F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SVILP1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TCERG1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OR11H6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0.417105199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0.418243215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0.428950973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IL1RAPL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0.428950973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0.428950973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0.428950973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0.428950973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0.428950973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SHANK1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0.428950973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0.429777038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ITIH6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0.444345049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0.444345049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0.444345049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0.444345049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0.444345049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0.444345049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COL4A2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0.444345049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0.444345049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UTP20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CPXCR1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ITSN2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SHANK2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ST8SIA6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SSFA2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MEFV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ARFGEF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ANKFN1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PHLDB2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NPFFR2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CAMSA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BTN2A3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0.446868895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LDLRAD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WNT10A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LRRFIP2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NPHP3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FRMD4A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EGLN3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SUGP1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GAPDH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GPBP1L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PPP6R1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DDX12P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GNRHR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GYS2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SEZ6L2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HIST2H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ZMPSTE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GNPAT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VN1R5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ESYT1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NKAPL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RBBP8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GAPVD1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PHF21B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N4BP2L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EFTUD2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ADORA1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GYPA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VRK2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PPIAL4A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KCNMB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ACOXL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GTPBP1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DPYSL5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ZSWIM5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PDHA1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FOLR3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RABGG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PHLDB1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TRDMT1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MTHFR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CNIH3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NMUR1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HEPAC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SUGP2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D2HGD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PGBD5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9C24.6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CNOT10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ALOX12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DMKN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LENG8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MAPK8I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CPSF7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CLIP4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CNOT2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NOP56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PELI2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WWC2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ALS2CR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TCL1B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CEBPE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KIAA152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NFXL1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CNGA1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ERBB2I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CTB-61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MCTP1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ZXDA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ZRANB3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XXYLT1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CSTF2T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SGK223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GIMAP5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WSB1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PJA2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AP3D1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GTF3C3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PSAPL1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RBMXL1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FOXD4L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TFAP2A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HHATL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COL8A2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MAB21L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TESPA1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EPB41L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IL22RA1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ROCK2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OPN1S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4NL-AS1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AJUBA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LEFTY2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FASTKD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OXCT1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PORCN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DDX3X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SCFD1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FFAR3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NAPEPL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PNPLA8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DPYSL3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GCNT4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TUBGC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PDIA3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AGTPBP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ERICH5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LONP2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SATB1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GKN2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SFTPB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SCNN1B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PADI6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CNOT6L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PITPNC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0.4497492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SPHKAP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0.455834375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0.458445362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0.458445362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0.471417065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0.471417065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GPATC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SIPA1L1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LUZP2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CNKSR2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PDE4DI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OR4K17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0.472318292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0.483397585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0.483397585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CLK2P1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LRRTM3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CLST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F13B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CELSR3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CFHR4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CCKBR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OR5D16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0.494386737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0.494502252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0.494502252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PA2G4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ETHE1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GIMAP1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-GIMAP5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PDXDC1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MIR548I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PMPCA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SAC3D1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HHEX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BHLHE4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AF06485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NGRN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NFKBIE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GADD45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2E4.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MZT2A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WBSCR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IGHV4-2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CLRN3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DTWD1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FOPNL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PFDN1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TFAP2E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TAPBPL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FAR2P2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TOMM4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SAPCD2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EVA1A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TMOD4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MIR4771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CSRP3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BCCIP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BEND5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C18orf21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ARRDC2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ALG1L3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MAP2K2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PARD6A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TRDJ2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TRAJ31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SFXN4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RASL10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HRASLS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TSEN2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COX6B2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FITM2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RP1-163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CTDNE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LAGE3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TAX1BP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DDX19A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SUMO4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LEMD1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MIR17H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FLT3LG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SESN1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BFAR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TPTE2P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TADA3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NBPF8P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PSORS1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GTF2IR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C21orf59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LSP1P3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TCEB3C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UQCRH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EEF1DP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ISCA1P1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5O11.2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XRCC6B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2-TNFSF13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PIH1D1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KANTR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SIVA1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SIN3B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2I7.5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3H24.2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CRLF3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CRYZL1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SENP3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RNPC3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SYNGR2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SNRNP4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OSGEP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FILIP1L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SFTPD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RN7SKP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WBP1LP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IL18BP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TINF2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8C3.1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CT45A9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TRAV9-1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EFEMP1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FASTK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CMTM3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3O4.9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HACD2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BDNF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PARD6G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MIR99A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TPRKB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AC0114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GNRH1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CH17-18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9H20.1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8P7.8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LETM2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MXRA7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ALMS1P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CYP51A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GTF2IR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GREM1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GPM6B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RPUSD2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BHLHE4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CDK5R2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JAZF1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F34P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ASGR1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CMTR1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RPS4Y1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4F9.1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NR2F6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CPLX4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ACRBP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TATDN3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RP13-10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32I1.10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PQLC2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TMEM41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KRTCAP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IDH3A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REEP6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MIR5692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6J10.2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SPSB2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OGFOD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FAM71F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TMSB10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AC0220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LYSMD3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FLOT1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MAPK8I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SDHAP1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GEMIN2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PDCL3P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DCTN6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TRAJ42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AP0062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MIR381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PRPSAP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SENP1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BRCC3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TOMM2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3E23.2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LITAF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RP4-559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ADORA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CLPSL1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HIF1AN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LGI4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PHLDA2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ACBD6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RP9P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IGLV5-4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LENG9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PIAS4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NRBF2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SYNGR3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TBL1Y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SH3YL1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GAS2L1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HACD4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NRSN2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FAHD2A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CA5BP1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ALKBH2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RSPH9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STK17A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TATDN1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SBDSP1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BET1L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SGSM2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AP3S2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LZIC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TCAIM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AJ27173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AC1053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SPNS2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TP53INP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CPLX3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CTC-432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PI4K2B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MEGF11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STMN1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PDGFB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BUD31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DIABLO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IER5L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NAT8L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MPV17L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CELA2B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STYX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RP3-449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TARBP2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NIPSNA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PPAP2A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SUGT1P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LXN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RANBP9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JMJD4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RPS26P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CTHRC1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AL64592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GIPC3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RHBDD3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POLDIP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ARPP19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GADD45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MTHFD2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RMDN1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ORMDL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KREME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FNDC5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DIAPH1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AL07862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BET1P1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PTDSS2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CDRT4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TJAP1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ATF7IP2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IGLV5-3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C1QTNF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IL11RA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WFIKKN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VTRNA2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INO80E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NDFIP1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80N14.3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CALML5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ZFAND5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MARCK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MPDU1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SMURF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SELPLG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LCN15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YWHAE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FAR2P4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6orf47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FRA10A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YWHAH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CDKN2A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FAM35D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NAP1L5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77A3.2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NR2C2A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IGLV7-4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IER3IP1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FAM86H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GZMM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AMY1A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FAM32A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NSMCE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ISYNA1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USP27X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IRF2BP1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PDLIM4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NKX2-8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CCZ1B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ACYP2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AC2450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BARX2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UBFD1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PPP4R2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SUMO3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CLLU1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LDOC1L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PDZK1I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SUV420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MAB21L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OIP5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TRAJ18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DYNLT3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NKIRAS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SZRD1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ABRACL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IL15RA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PODNL1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5G1.15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NANOG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APOC4-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APOC2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FXYD1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FXYD4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TXNL4B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CHTF8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FCGR2C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AQP7P2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SREK1I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CITED1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SUCNR1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TOR3A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SFT2D1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PCED1A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LZTFL1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LURAP1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SAA3P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LY6G5B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TRGV4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H1FOO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DTX3L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TRAV36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MYD88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IKZF5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NEIL2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SEC61G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UQCRF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KCNIP4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RP5-998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CUEDC2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F2RL3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FUNDC1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MIR6511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HAUS8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SPOCK2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TTC39C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PTGES3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KDELR3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CTD-315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7E16.2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LAPTM4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ULK3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VCX3A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TOMM2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U2AF2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CPSF3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GS1-309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ABTB2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MOB3C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PCGF6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MIR6511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CRTAP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ST3GAL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VPS26B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P11-1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ADPRHL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PLGRKT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DALRD3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FA2H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CHURC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HSH2D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XRCC4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INO80B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PNKP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8G14.2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ATG16L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IGLON5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LAMTO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ODF2L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DBNDD2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MEIOB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SFXN5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MCEMP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NPFFR1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TRGV3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TAMM41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VKORC1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TANGO2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CDK5R1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TM7SF2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MIR129-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SCRN2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HS6ST1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AMY1C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3H2.1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ARPC1B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IGHV4-3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TACSTD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CNPY1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TMEM41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KBTBD4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FADS6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SHFM1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UQCR11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PYROX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JRKL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AC2152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BLOC1S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ELOVL7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GLT6D1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PKMYT1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MTERF2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ATAD3C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MNS1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GSTM2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PGLYRP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HEXDC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UNC119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EPM2A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PSMC3I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H1FX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TIGD2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RHOBT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FAM71E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FRG1B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SEPHS2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HBS1L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IGLV4-6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PGBD4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MEX3D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CIRH1A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NMNAT1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XXbac-B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PG55C20.7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BDKRB2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CDK5RA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NBEAP1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OR3A3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CEBPG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SPC25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IGFBP7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UBXN2B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TPSAB1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16B18.1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FAM86E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YEATS4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ELMSA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CYSTM1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AZIN1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TPCN2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ZRSR2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STMN3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POU4F3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ATP8B5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LBX2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SYNGR4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PNKD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SNRNP7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RHBDL3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KIAA082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FEM1C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BABAM1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NACAP1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LSMEM1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MANSC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NUSAP1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HGH1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AP3M2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ZFYVE2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PF4V1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SLFNL1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RP11-92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CBLN3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SUMF1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RBBP9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NXPH3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PAGE4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NSMCE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EVA1C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CNPY4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4P9.2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ARL2BP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AKR7L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OGFRL1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C2orf27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SNHG24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XAGE3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ELOVL1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LPXN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IP6K2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RILPL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DNMT3L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AC0800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PFKFB2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TSPYL1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ENDOU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EB3C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WIPI2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PNMAL1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DDAH1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GABAR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NXNL2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RDH10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TRAV8-6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CTD-310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5H18.14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TOMM7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HRASLS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TCTEX1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NPIPB15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POC1B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ENDOV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TGIF2LY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8G5.8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RILPL2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MAD2L2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SESN3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S100PB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IGKV3D-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ULBP1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20K2.2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PIH1D2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CKMT1B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OCIAD2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NDNL2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RMDN3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BLOC1S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HSF2BP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ZMAT5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CELA2A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ZNF876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PTTG1I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STMN2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CORO1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VDAC2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LY75-C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DCDC2B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BDH2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ORAOV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TXNL4A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SSU72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HS2ST1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C22orf31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IKZF4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ATCAY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6D20.3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SUPT7L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FAM35B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CRABP1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NSFL1C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RPS18P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DDAH2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RP13-60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MSL3P1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SNUPN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ATAD3A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CECR6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LCN8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MKRN2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PCYT1A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PTRHD1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TEKT5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PVRIG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PGAM5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LEMD2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NOSIP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RASA4C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DMRTA2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8P14.3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ELMO3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HDGFR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EVA1B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OR9I1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RUVBL2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RIMKLB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GTF2H2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ANP32E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NELFA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AC0102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COX8C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SMNDC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RNA5SP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DYX1C1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TESK1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PIANP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6E1.3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GYPB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ANXA8L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SAP30L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LYRM7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4Z2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SUMO1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RIPPLY1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TPD52L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PNMA1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1F20.1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FAM98C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FOXL2N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B3GNT4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AKT1S1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ELOVL5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IRAK1B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COQ4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REEP4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GLB1L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TM4SF1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SFTA3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LTV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PFKFB4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ADTRP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MRVI1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ULBP3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DNASE1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FDXACB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FBLN5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AANAT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3B-2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FYTTD1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NOVA2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CTD-302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2G6.1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SPTSSA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SMUG1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HIBADH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ZBED6C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OXNAD1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TRAV8-1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PITPNB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MGAT4A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AP5B1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RSL1D1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DKKL1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CRYBA1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NUTM2A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SYVN1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AMDHD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C21orf58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AVIL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TIGD5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SMIM8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LPGAT1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ODF3L2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0.498977505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GDPD4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PAQR9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FTHL17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GLTSCR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SUV420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TAAR9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SYNDIG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YTHDC2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TMTC4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CCDC74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DPY19L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RANBP6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DAGLA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GAS2L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HGD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ZBED4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SLAMF1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HSD3B1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SLAMF8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RSBN1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NWD1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PVRL1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CYP7A1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NTNG2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HOMEZ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PPFIA3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HDLBP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CRHBP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PCSK1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OR9A4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MOGAT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HIF3A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TIMELE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MTHFD1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OXGR1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GPATC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TCTEX1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NUDCD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PGLYRP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OR52E8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PRICKL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STON1-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GTF2A1L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SLAMF7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TEKT3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PPP4R4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GLT1D1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AMOTL1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DCLRE1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GTF2IR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AMACR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HYOU1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DYRK4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HIPK3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APBA1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ZFYVE9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NYAP1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RAI14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HS3ST2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VSTM4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SIRPB1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3I23.4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IBTK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0.503748968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PMFBP1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WBSCR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0.513749382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TENM2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0.523466904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0.528369235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PZP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RUNX1T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XRCC6P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0.53090765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EIF4ENI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PPIP5K2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3M10.3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SMR3B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RLIM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CXADR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GLCCI1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KCNMB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RSS36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IGF2BP3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WWC1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TJP1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PROKR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QSOX1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COL6A1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FNDC3B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BUB1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PGBD2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OR52A4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IQSEC3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BCKDH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0A8P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TNKS2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NFATC3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TWISTN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SIN3A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JPH3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0.544157489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0.546242463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0.546242463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HFM1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0.546242463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0.546242463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0.546242463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0.546242463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0.560048913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PYHIN1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0.560048913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0048913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0.572559526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0.572559526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0.572559526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RPGRIP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TINAG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HSD3B2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RIMS4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AVPR1A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DZIP1L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COL9A3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CSF1R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KMT2B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NFATC2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MLLT10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DICER1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RC3H1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TAAR6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GGT8P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FYCO1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KCNQ5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NOS1AP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0.575833989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0.583960287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0.594401934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R8J1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CILP2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ST6GAL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ZMYND8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CNOT1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SMYD1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EMILIN2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HECTD1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ESRRG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NYNRIN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AOAH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DYNC1I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0.601510705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0.604008079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0.612881165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1106896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BIRC6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0.621106896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0.621106896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0.621106896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DIAPH2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PIWIL1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EYA1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RAB11FI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MTNR1A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KCNMA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TGFBR3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RALGAP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SRGAP3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DCLK3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0.622856682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NPIPA8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SSX2IP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PABPC4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SCYL3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RTKN2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YWHAE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TXNDC1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AZI2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SUV39H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NME7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MMADH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TRABD2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PTTG2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FCGRT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LINGO3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L3MBTL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CTDSPL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INHBB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LRRTM2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HLA-DQ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RSPH4A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GABPB2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CHTF18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PIP5K1A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MYBPHL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ENTPD6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RPS4Y2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LANCL3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FAM58A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CARNS1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AP1M2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HDGFR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GP1BA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GPBAR1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SYCP3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IGFBPL1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AP3M1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FDX1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FDFT1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SBSPO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NFE2L3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STEAP4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TADA2B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GUSBP1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HPCAL4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IGKV4-1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LOXL1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MAP1LC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PLGLA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DNTTIP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CECR7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RASL11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ZADH2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ASGR2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MARVE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TP73-AS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CRKL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CLYBL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SAP30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YWHAG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MEF2D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UFD1L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F2RL1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MPV17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IFI27L1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BRPF1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CTAGE1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UBXN10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DYNC1L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CDC25A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DCLK2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PWWP2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CYTH1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H2AFJ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TSNAX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TNFAIP2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CRTC3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ARL6IP6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FCRLB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DIRAS3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CTD-259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3A12.4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SDHAF4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HUMP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NCEH1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AKR1C8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CDKN2D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SHKBP1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GOSR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CT45A1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HECTD2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BCAP31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NEBL-A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TATDN2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ANKFY1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BX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2559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XPNPEP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CYP2B7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TRUB2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MEX3A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AUP1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RALGPS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PSPHP1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TGFBR2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GPR89B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LACRT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KATNBL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SAYSD1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TFAMP1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HIST2H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CNPY3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CRYBA4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EDEM1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LEPROT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AC1252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MBNL2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SPRY4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PIH1D3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FAM86B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DNPEP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UNC45A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PDIA2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CRABP2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HAUS5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DBF4B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PATE2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ST7L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P3H3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PAGE5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H1F0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TRAV8-2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SDCBP2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LY6K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TRDV1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TAPBP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NUTM2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PRUNE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ITPKC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DPPA3P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RASL10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CD79B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LAMTO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CARTPT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SCNN1A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GINM1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HLA-DQ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EPDR1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PAK1IP1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TSPY8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SPATS2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RBFOX2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ARHGDI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IRAK4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IGLV7-4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PHF2P2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SOHLH1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KLRC4-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KLRK1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EDEM3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CCNDB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ZFAND2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NUCKS1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C4BPA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XXbac-B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PG32J3.19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ASRGL1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YAE1D1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SNRNP4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NFKB2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RDH11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DMRTC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ASPRV1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HOOK1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SBNO2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CPPED1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ACBD4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UQCRH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CDC42E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TM4SF2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POU3F3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BEND4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SIDT2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MAMDC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STXBP6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PTRH1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ADRA2B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WIPI1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SPNS1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MST1P2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BAIAP2L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SNTB1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GRHPR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PIDD1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HEATR3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AMDHD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C2orf27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GLOD4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QDPR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TRBV5-1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TESK2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KIAA089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OXCT2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HMGXB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IGLV2-1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DCAKD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INVS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IFFO1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SUSD6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ZFAND4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AMHR2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TFIP11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PTP4A1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NLGN4Y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MST1L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CECR5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NOXO1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ABCC6P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GDAP1L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CPLX2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FFAR1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RDH12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NR4A1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FEM1B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MESDC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RN7SL2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RTN4RL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TBL1XR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YPEL2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IGHV7-8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ERVFR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GPR89A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ANGEL2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BARHL2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CXXC4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IZUMO1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FNBP1L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VPS9D1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ITFG2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SUCLG1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GPHB5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PRR5-A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RHGAP8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BTN3A3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DRAXIN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TM9SF2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SIMC1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CLASRP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GDPD5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CYP26C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MAN2B1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VSIG10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HEATR6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ZYX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CNKSR3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CDCA7L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GLB1L2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CLHC1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SCPEP1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PTP4A3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NQO2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SESN2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AIFM2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RHBDL1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MIPEP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POGZ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MARVE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BOD1L2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IGHV4-5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PCYOX1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FPGS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RPRD1B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SCCPD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5J16.1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TICRR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CYTH2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N4BP3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TRPC4A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POU1F1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2M1.7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RHPN2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LRRFIP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NPEPL1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MAD2L1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RAVER1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NXPH4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HS3ST6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NCAPG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GORAS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NUP210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FFA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QRSL1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CATSPE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MBD3L1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TUSC5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3N9.2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FCRL6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VASH2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GKAP1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ALKBH5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LMX1B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ABTB1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TRBV4-1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ESYT3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SFMBT1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RP13-10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4F24.2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GINS4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MICALL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TRGC1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MOCS3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CHI3L2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ALPPL2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NDRG4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NCAPH2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LECT1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AP3S1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RAP1GA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APBB1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MEP1B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POU2F3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NELFB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AFTPH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ACRV1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CSRNP2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PAGE1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ADRBK1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DPAGT1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C7orf55-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LUC7L2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ASPHD2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RASL11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CHPF2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PHLDA3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1P23.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LOXL2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RPL26L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TREML1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RBPJ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PYGO1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S7P1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UBQLN1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DCBLD2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ELOVL6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DHCR7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DMRTA1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GZF1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PHOSP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NEDD1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TNRC18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LMBR1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FDX1L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LMAN2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SMTNL1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NPLOC4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SMURF2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IGLV4-3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UBL4B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UTS2B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ERO1L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ERGIC3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NPTXR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LYNX1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BMS1P1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SPARCL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ERP44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IP6K3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NAMPT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GMEB1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UNC5CL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GPATC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PGGT1B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TAX1BP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C18orf32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CLEC4M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PDGFRL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0.623461534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SLITRK3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0.628757589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UNC13A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INADL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AHCTF1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0.640956372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0.642571029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WBP11P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NPAS4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JMJ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NRXN2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PIK3C2B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0.656548886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NETO1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TCHHL1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0.670157556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0.675121516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0.679565079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0.682164669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THOC2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0.682164669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0.682164669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0.682164669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0.682164669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0.682164669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7M1.1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0.682164669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0.682164669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HEMGN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TOP3B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CLUH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BATF2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CATSPE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HPGD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HCCAT5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API5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DVL2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RUVBL1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4E2.5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RNY4P3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SEC61A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SWI5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SPRED2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PNMA3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IL20RB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RHOXF2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TMLHE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CUL4A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PCYT1B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WTAP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TM6SF2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LECT2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HCAR3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H6PD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FMNL3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LPCAT4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E2F8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WBP1L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PABPN1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AC0738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THAP7-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MCRS1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SQSTM1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RALGDS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H3F3B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ITPRIPL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TEDDM1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LRRC8D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QRICH1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PANK4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NR1I2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UTS2R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SMYD5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COLEC1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FIBCD1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EYA3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C3G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CLUAP1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GSDMD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VAMP7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OCEL1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KIAA201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AICDA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CCL4L1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SPANXB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EPB42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PODXL2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ZG16B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ZCWPW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YME1L1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CTC-260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ALOXE3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MBNL3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TIGD4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MIER3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IGKV3-2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IKBKAP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HS3ST3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GZMH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9B15.2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ZNF559-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ZNF177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PDLIM5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ISLR2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TANGO6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FAM58B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RUNDC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SEC61A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PHKG1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ZHX2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IREB2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SERINC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MICALL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E2F2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APPBP2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UTP18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DNAAF3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TTYH1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PDCD6I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STYK1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DDHD2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ATAD2B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AC0245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C2CD2L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ICAM5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QTRT1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FASTKD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CLASP2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MOXD1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PHYHIP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AIFM3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PATZ1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NKX6-1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UHRF2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FBLN7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TTYH3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OLFML2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AKR7A3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GPCPD1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ERVW-1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ZKSCAN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CSAG3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TCL1A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UFL1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NFKBID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PDGFD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CORO7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CES1P1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AP5Z1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USH1G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PFKFB1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IGHV2-2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CCDC28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RNGTT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PTENP1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NR4A3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XPNPEP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CXXC1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CXXC5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KIAA089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LONP1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CNDP2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DPEP2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DNAAF5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RAB11FI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CHERP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AOC4P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ADRBK2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LBX1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ERLIN2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TSSC2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POU2F2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UBXN2A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SHISA2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EHBP1L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IGHV5-5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PPFIBP1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BZW2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EFNB2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B3GNT3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PNPLA5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HCFC2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AOC2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CXCR2P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MYEOV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ATP8A1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PTGER4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TBC1D3I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EPB41L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SMR3A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RRM2B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SLCO4C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MYADM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TDRD10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NXPE2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LSM14A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P4HA2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ARL14E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FCHSD1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HERPU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ULK2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66-AS1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TAF7L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CLRN2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8K14.8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HSP90B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MYCT1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SGMS1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DQX1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PLSCR5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CLIP3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XIAP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VAC14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RUNX1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ZACN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LYZL1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FAM71F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BHMT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SPTLC3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YIPF7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ESCO1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QRICH2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RPLP0P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ALOX12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EFHC2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CYP3A5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ITIH4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YTHDF1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ANP32A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MGAT4B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PRKRIR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0.685570971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PTCHD4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.692856825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0.692856825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0.69875593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OBSCN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0.69875593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PXDNL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0.69875593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0.702453667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0.702453667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0.702453667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0.711126724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DSCAM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0.711126724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0.711126724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COL4A1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0.711126724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0.711126724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0.719012153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FRMPD4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0.719012153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EPS15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OTOP1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AC0788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GPATC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AC0619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GRIN2C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PLVAP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PKD2L2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RERGL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NFKB1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CSN1S1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TSPYL2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GMCL1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FSTL4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IGHV2-7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RSPH10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SSU72P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GK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SPNS3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GRIN2D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ACVR1B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KIAA092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PUS7L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WHSC1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PADI2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UVRAG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DFNA5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RXFP2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N4BP1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BAZ2A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MEF2C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NANOG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CST9L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NR2F1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TAGAP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ERCC6L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TRGC2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LMBRD1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IPO8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GAS2L3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LRIG3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C23.10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KRT16P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MAN2C1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SWT1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RCBTB2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BEND3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SLFN5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AHCYL2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SIRPB2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DYNC2L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DZIP1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SMOC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SYBU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RECQL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CD40LG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LARP1B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SLAMF6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SPANX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CPEB4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TROAP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BCL2L1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NGEF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KCNQ4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H2BFWT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RP4-595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STYXL1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PNMA5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APBB2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CMPK2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TREML2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LLNLR-2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49E10.1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CLVS1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VEZT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LIN28B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TRAM1L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IKBKE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CTNNA1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NSUN6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CHEK1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SCARA5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7L13.11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CT45A1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AC0052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MACRO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KBTBD8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RSPH14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6G20.1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MEP1A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EPYC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BPIFB4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MORF4L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MAP1LC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SCML4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ZNRF4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OR5H14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GABBR1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NUBPL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HJURP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RUNX2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SPDL1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APLNR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SKIV2L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CTAG2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LMAN1L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CCDC74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RUSC2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LMNTD1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HMGCS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SERGEF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5D13.1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URI1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MAP2K1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ACTL7B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PRR23B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KBTBD3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HIST3H3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AOC3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RAB11FI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0.724304982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0.726219597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0.732838464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0.732838464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NTRK3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738942486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0.738942486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0.744593082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0.749841877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TEAD4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KIR2DS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HMGCL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PRELP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SCFD2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TSGA10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CORO1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TUBB7P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PYGM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SORBS1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EOMES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ACSBG1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PGLYRP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LUC7L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C2CD5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ROPN1L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IGHV1O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R15-9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TIGD3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IL6R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TDGF1P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ENGAS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COLEC1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TEX13B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DNMT3B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R3HDM1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UCHL5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MAP4K1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LRRC8C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NR0B1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PIWIL2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RANBP3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GIMAP7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SAXO2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OR13C4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PRODH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PFKL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NCSTN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PADI4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MDH1B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FPGT-T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NNI3K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OR12D2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MLLT4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MOSPD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SPPL2A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NXPH2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RABGG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IGSF8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SH3PXD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MERTK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INO80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EMILIN3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POM121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IGHMBP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HAVCR2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RP4-806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COLEC1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MTUS1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KIAA201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DGCR8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SH3BP5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ZHX1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XRCC5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CSF3R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ACVR1C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PNPLA7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MYRIP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GLYATL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0.75135863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PKNOX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IL18R1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COL6A5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OR4K15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SASH1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THEMIS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KIAA154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OR9G1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OR14I1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BTN3A2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MRE11A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MTHFD2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IL31RA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R10G4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NPY1R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KMT2E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CPT1C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ST8SIA2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GLRA4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NIPAL4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ULK4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RABEP2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VNN2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CLASP1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CDK5RA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ESRRB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EBF1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DVL3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HS3ST4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PRLHR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PNLIPR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RPH3A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MPEG1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GABBR2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FOXD4L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SBNO1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ERICH6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ATP8B2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WSCD1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TKTL1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SHROO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0.771602917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PI4KB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RLTPR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TEX13A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GLUD2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HKR1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CMKLR1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PNLIPR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IL1RAPL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CLTCL1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LARP4B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CSF2RB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PPEF2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OR11G2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PNPLA6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PDGFR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NFE2L2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0.787472376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ASIC4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OPHN1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SKIV2L2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PLCXD3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HPSE2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RC3H2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CFHR5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ANTXR1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FCRLA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LINGO2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DROSH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0.80033589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ZWINT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RB1CC1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BX18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TDRD6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KANK4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DPY19L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COL6A2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ZZEF1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0.811029669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KEAP1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0.811527689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MICAL3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ZFC3H1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IGHV1O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R21-1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BNC2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0.820097035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OR14A1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GTF2IR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OLFM4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RBFOX1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TDRD5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OPEY2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0.82790829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FREM1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SYNPO2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ZFHX3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TECTA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DGKK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ATP2B2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0.834725628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0.840740576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STXBP5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0.840740576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0.840740576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0.840740576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GREB1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0.840740576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ZFYVE2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0.840740576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0.840740576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0.840740576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0.846096725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0.846096725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0.846096725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COL4A6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0.846096725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0.846096725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0.850904115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0.850904115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0.850904115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VPS13B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0.85919865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L1CAM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0.862808941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0.862808941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FCGBP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0.866124352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NRXN3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0.866124352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HUWE1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0.869181822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72012123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0.877090731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POU4F1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LYZL6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TEKT4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FAHD2B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CRAMP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CTC-512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J14.5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NEDD4L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MCOLN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MUTYH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RPRD2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LLGL1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AP4M1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ERMAR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HTATSF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RGS7BP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AP1M1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LRRIQ4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IFNA22P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MAP1S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HKDC1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MBOAT2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TSSK1B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TMCO5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CRTC2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PLIN5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LMNB2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MMGT1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NDC80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FAM26E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SH3KBP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MSANT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ACTL7A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OR9-2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CYP3A7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AADAC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OR12D3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PIBF1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LHFPL4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MPHOS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KCNIP3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TFDP3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LRFN3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LNX1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RHOT1P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DPY19L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IGKV3-7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FERMT2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EFHC1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PAQR5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MT1HL1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DYRK1A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SRFBP1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FIP1L1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CTC-512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J14.7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CRISPL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LCA5L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VSIG1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B3GNT5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MYCBP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P4HB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GFI1B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MAATS1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CDADC1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S1PR3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3G2.3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FOXD4L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RIOK3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Z83819.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TSC22D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EIF2AK4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SLCO3A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MAP4K2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ADIPOR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CTSL3P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FERMT1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CLSTN3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TOR1AI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RENBP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CNOT6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DZANK1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WDYHV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CTTNBP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OBFC1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CELA3B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ZKSCAN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PPAN-P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2RY11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RSPH6A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GFPT2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RECQL5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PRICKL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ZNHIT1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OR9Q1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GIMAP2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INHBE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RMND5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LMAN1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OSGIN2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HNF4A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D4S234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ANKZF1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CIAO1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RXFP1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TCP11L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LUZP4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RBBP7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TONSL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OR56A5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HMP19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BEND7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CRYBA2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HBG1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SUSD5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SOCS5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NF1P2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OR56A4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VHLL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LRSAM1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LMAN2L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DDRGK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DOCK10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GZMB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CHAF1B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SENP5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ADRA2A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UBQLNL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MRGPR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BPIFA2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RETNLB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GUCA1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WWOX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EPSTI1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AC0233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NNMT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SCML1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LPCAT2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T3GAL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CRYBB1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ANKS1A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REPIN1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TRAF3I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CYTIP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EWSR1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LACTB2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PMEPA1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PYGO2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RGPD8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OLFM2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RHOBT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FXYD5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JMJD6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NIFK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MCTS1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H3F3C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NDRG3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ENOSF1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ITFG3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PQLC2L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MIXL1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IFFO2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GZMA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DAPK3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MIR1283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NPIPA5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SRD5A3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INS-IGF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TRAV9-2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9K17.4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SULT6B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DYRK3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INHBC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CYP3A4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PIP4K2B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GYG1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EPS8L1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PSENEN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TCP11L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CREBZF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ACTL6B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RAET1G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ZSWIM8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7H12.1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ZNF354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SPDYE5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SAP30B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GLTSCR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CIDEB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TECRL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MRFAP1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MIR518F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BPY2C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RBBP8N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EFR3A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ERP29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SHOC2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TM2D2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NOC2L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MPLKIP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BDKRB1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TMUB2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MINOS1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PAGE3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ESPNP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ERLIN1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KITLG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RP1-202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LEFTY1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TWF1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HBG2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TOP2B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MLLT3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MOV10L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EOGT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EVI2A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PELI1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TELO2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GAGE1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CTAGE6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MTERF1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INPP5J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PTCHD1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PPDPF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SPHK2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XXbac-B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PG116M5.17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ASPSC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JOSD2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AADAT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BCL2L1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YIPF2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TSSK6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NPBWR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L3MBTL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MEGF8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TM9SF4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HOMER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KISS1R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GTPBP8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NT5C3B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MYZAP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GPRC5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LAIR2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N4BP2L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TRGV2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SYCE2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SH3GL3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SHISA4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CYSLTR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MIR138-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ADCK2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NIF3L1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MYEOV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HAUS4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NPEPPS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NR1I3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PPWD1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SIPA1L3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TNFAIP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TSEN34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GAGE12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RUFY1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IGLV5-4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CC2D2B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MZB1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DACT3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PITPNM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RIPPLY3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HIST2H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TULP2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DGCR6L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GLUD1P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IVNS1A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MEIS3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THEM4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E2F7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DONSO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TCOF1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TOMM4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LYSMD4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ONECU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LEPROT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ALGPS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ZFAND3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CHRDL2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NETO2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VPS13A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AC0838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NCAPD2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NKX2-4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AC0688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A1CF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AMZ2P1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ADPRHL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PGM5P2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AGPAT5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HAUS1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MAPRE3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IL13RA2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FLVCR2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IGKV3D-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MTERF3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DCP1B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R15-7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CNNM3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NARFL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RLBP1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CALML6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LYVE1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KDELR1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TMA16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YIPF3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AKIRIN2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SDR16C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CDC42E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VN1R4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JKAMP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SLURP1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AUH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ANKMY1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GSTM5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MSANT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D3-TMEFF1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BANF2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RETSAT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TCP10L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TSGA13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QPCT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GADD45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LY6G5C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NDFIP2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DDX3Y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BCDIN3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DYNC1I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4H24.7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LY6E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B9D2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EIF5A2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RP1-274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HIST2H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MPRIP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NCKAP1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DDIT4L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P3H1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POU2AF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TNPO3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CYTH4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LCN10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GSG1L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PPCDC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QTRTD1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PHLDA1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IGDCC3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CCT6P3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HIBCH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RAET1K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NHLRC3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PI4KAP1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HSP90A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SUSD4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NFATC2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RP3-509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I19.11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MEIG1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DNM1P4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BIVM-E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RCC5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RBPMS2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AC0276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NIPSNA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PAGE2B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PDLIM2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NUTF2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POU5F1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IKZF3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BZW1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XPO5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RAB6C-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TXLNG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CITED2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LL0XNC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01-240C2.1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DXO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SMYD4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NGFR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EIF4E1B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SHISA3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RIMKLA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NME2P1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CH17-13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GREM2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HSP90B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YIPF4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DCLRE1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AC0587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RIC8A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7J24.1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CRYBB3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AEBP2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STT3B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TRAJ9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TXNDC1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BICD2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HS1BP3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BEGAIN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MLYCD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FN3KRP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AVL9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AGTR2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UBXN6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RRN3P1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NCCRP1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ZNF354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CDK5RA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SUZ12P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CROCC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TVP23B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P4HTM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TRDJ3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MRGPR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IGLV2-3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RP4-539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NFIL3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CTD-309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9C6.9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R16-9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CTGLF1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NHLRC1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KIAA036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NIPAL3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MLST8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CUL4B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OH12C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TM2D3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TXNDC1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POMZP3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GOT1L1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PPP4R1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CDC14B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MSANT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LRP2BP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MIR181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OCM2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SUMF2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NCF1C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IQGAP2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R22-4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RRN3P3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COL23A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AL39126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APCDD1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CWC15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TREML5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TNFAIP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ZNRF3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TFPI2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LDLRAD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3E16.5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UPK3A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C23.13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PGPEP1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CMTM8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ZKSCAN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A1P33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RUFY3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OFD1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PWWP2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STPG1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LURAP1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RNPEPL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STOML2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UGT1A3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PYCAR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ZSWIM1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C21orf62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NMUR2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GNPDA2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AP0003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RCHY1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TALDO1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HPDL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RIMBP3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LCN9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RPP25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SFXN3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VPREB1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TAPT1-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CDC42E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IZUMO1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COL8A1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6L7P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MAGOH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FMNL2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NR1H2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GLIPR1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NEIL3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WASH1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KDELR2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SDHC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OGFOD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SPPL2C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GANAB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TIFAB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AC2450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WIPF2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NAP1L4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BCL2L1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AC0058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TUBGC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KRTDAP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MZF1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PAFAH1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HARBI1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6K4.9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AIFM1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AGBL4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DBNDD1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WIPF3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CNOT7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SPTY2D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IAH1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NRSN1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PCSK7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DEGS2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NUTM2F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LYZL4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AWAT2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G6PC2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D-220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7O23.12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19K7.1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CNNM1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FLYWC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MB21D1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BNIPL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ILVBL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GADL1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MAML2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FXYD6-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FXYD2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E2F3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GUCA2B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RASSF8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MBTPS1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ORAI2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IL10RB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CYFIP2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SH3GLB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TRAJ23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MRGPR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TSSC4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BIRC8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GPRC5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PGRMC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GLUD1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TRGV9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SERTAD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LDHAL6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7L19.14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SRD5A2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SSTR1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RFWD3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F2B1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MAN1B1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TINAGL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PSTPIP2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MEF2BN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B-MEF2B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TRAV8-4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SPSB1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ISOC2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ROCK1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RP5-850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MBL1P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PANX1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SCMH1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YPEL5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FAXDC2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DZD2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GPALPP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GRAMD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YBX3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ST8SIA4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7H15.4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KANSL2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IGLV2-1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PI4K2A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PSEN1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NYX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RRC39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TGIF2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XXbac-B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PG308K3.6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BRDTP1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MZT1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TANC1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IHH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DCUN1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ATOH1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KBTBD2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MIR548I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SPTSSB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AC0105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EI24P4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REXO2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GPATC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SAP130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RDH14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AXL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MESDC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ST6GAL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COL10A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BIRC5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OR9K2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VGLL1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EP400N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NUFIP1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CCRN4L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CIRBP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MUM1L1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TAAR8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POC1B-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HIGD2B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SORBS2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AC0114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HVCN1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AC0089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SPANX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TMSB4X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PCBD2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RP11-81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2E19.9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RIC8B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G3BP2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EFEMP2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ARGFX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8F21.6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SFXN2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RASSF3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CNOT11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NUTM2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MBLAC1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UCHL3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PRDX2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KCNJ13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UXS1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MCFD2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STAMB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JMJD8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RIPK2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MSANT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PJA1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DFNB59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PAPD5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SPDYE1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MOSPD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VDAC1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MIR129-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YW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TRBJ2-2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VSTM2L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ZUFSP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DIP2C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OGFOD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BRI3BP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AFAP1L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RHOXF2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NFKBIA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U2SURP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MIR6511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TUBGC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TSNARE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MAPK8I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EDDM3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RPP30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HUS1B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IRAK3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WBSCR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P3H2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ZNRD1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PVRL3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IGF2BP1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DAPK2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AC1263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NUP62C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HS6ST3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LOXL4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YPEL3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GRHL3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NFKBIL1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SNRNP2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ABLIM2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5J3.4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AIF1L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HSFX1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ISY1-RA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PRTFDC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PPHLN1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FBLIM1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NCAPH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TPRX1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FLYWC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GHRHR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RP4-604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HAGHL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FADS3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SFMBT2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MARCK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YWHAZ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NOP58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OBP2A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RMND1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NELFE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PFDN4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ACBD3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KRTCAP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GRTP1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NME9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TM4SF1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EPM2AI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ADORA3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SLFN12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PRKRIP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MBLAC2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RASSF7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WHA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TAOK2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CNNM2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ST6GAL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SPRYD4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AKTIP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BLOC1S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5-TXNDC5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RXRB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PXYLP1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TEKT4P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UBIAD1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3D4.2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GAGE2A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PADI3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3O4.6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EPB41L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HSPB1P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R518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FLRT3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RCAN3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CERS4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RAB11FI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RP4-756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CLEC4G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CTNNBL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RN7SL5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CT47B1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SEH1L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6K23.2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CDC25C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SDCCA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PCGF1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SUGT1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MIR92A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IGHV7-5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SIAH1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FAM50A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NHP2L1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BYSL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HS6ST2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ITM2C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SMARC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NT5C3A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GSDMA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ST3GAL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ECHS1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YRDC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PICALM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SLITRK2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SMEK2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LDLRAP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GRPEL1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CCSAP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PLA2G5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EFNB3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MEGF9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XRCC2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A3GALT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TMBIM4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THOC3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CYTH3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PDHX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INCENP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ZPBP2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WFIKKN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HMBOX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PMPCB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MTPAP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RBMY1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BIRC3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NRIP3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SPRYD3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GBGT1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ZNRF2P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QSOX2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VTI1A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C4BPB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RNF5P1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PM20D1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UPK1A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ABI3BP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GPKOW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FAR2P1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APEX1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GAGE10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SMPD4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MIR124-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TM4SF5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LAPTM5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TRAV8-3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SIKE1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TEX37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ZFP36L2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TOPOR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IGHV4-3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YTHDC1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AZIN2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6K3.1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CRYBB2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7H15.4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ASNSD1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NR0B2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PIP5KL1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ZFAND6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CAPZB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GAGE2E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MFSD6L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H2AFY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ZFP69B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FOXD4L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ACTL6A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SULT1E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SLC40A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DNM1P3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CLPTM1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RSL24D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ZBED8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AMELX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ECSIT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Metaz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_SRP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C22orf15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PITPNM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CTD-307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4O7.11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HFE2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RPUSD3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SS18L2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AMIGO3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GPIHBP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SRRM3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TFB2M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STRADB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C1QTNF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CRHR2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CAPRIN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IGLV2-2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AF25498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TCIRG1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CD300L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EFHD2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HSPBAP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NOSTRI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TKT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MCUR1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ARIH2O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TNRC6A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F22.15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HPGDS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MPZL3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DAND5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SOWAH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MRGPR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ZGLP1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TNFAIP6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ACMSD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KIR3DX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BMS1P2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RBMXL2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SACM1L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P1-DHX40P1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KREME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POFUT1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IL36RN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ZRANB2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NOC3L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AP1B1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3E13.4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NUGGC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KATNAL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PNPLA2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LCE3D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GTF3C6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TRAJ26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NKX2-2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MIEF2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TJP3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SUCLA2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ELOVL3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H3F3AP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PCED1B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RNU7-1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WDR83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NR1H3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CKS1B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BPIFC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RGS20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SPRYD7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MROH5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CHIAP2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ITIH3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VSIG8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ACBD7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SEPHS1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HIGD1A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NTPCR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PACSIN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AMMEC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GTF3C4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GOLPH3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MCOLN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SIGMAR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RRAGB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BFSP1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KHSRP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MTFR2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RBCK1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MIR1972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IGLL3P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AFG3L2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AMOTL2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TUBGC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RXFP4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CAPZA1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CCNB1I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SYNGR1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UTP14C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ZC3HAV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PDS5B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LPPR3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CPEB3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SPACA7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SIAH2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RTBDN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DEDD2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FAM86C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TCF7L2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TOMM2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LCORL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AC0167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VAMP8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HIATL2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GEMIN6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GXYLT1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BNIP2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SMG1P1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DCLRE1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HOGA1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TOM1L2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GUCY1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EFCAB1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AMIGO1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ARRDC4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SNED1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ERGIC1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PDZRN4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MEF2A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RPP38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SEC23IP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CAMTA2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POU5F2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GRWD1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UGT2B2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UHMK1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RANBP1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HBA2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KANSL3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XAGE5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IMPDH1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UIMC1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GTPBP6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SNHG16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C18orf54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C1QTNF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KDELC2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PHOX2A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L1TD1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LHFPL1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REC114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PPP3R2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CABLES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GUCA1A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XXyac-Y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M21GA2.3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PCSK9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MIR92A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CAPZA2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YWHAB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TNRC6B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STOML3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MVK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PKDCC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FLJ3600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ANKMY2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IGKV3D-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HAUS6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NSUN5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COX6B1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SQRDL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PDCD6I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TUFT1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TAGLN2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POMGN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CDC42E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ATOH7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HSFY1P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5O5.4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PARVB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NHLH2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HPCAL1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MIRLET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PAFAH2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TPTE2P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CNIH2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CNIH1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PPAP2C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ERRFI1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AZGP1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PVRL4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UPF3B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FEZF2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OOEP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GNPTAB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TMCO4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EHD4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CDC14A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NPIPB7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TPD52L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SEPT7P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BCL2L1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PGRMC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LZTS2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SDHAF2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AQP12A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SCUBE2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CCM2L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RABEPK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APITD1-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PABPC3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C-339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GCHFR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MMACH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MTSS1L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RCBTB1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HMHA1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AMYP1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NUMBL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HDAC10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RPH3AL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ORAI3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DGAT2L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FAM35A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PCMTD2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LHFPL3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TXNDC9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CALHM2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SPCS3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RASAL3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FKBP9P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NUDCD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C18orf2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LIX1L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ANO9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MEX3C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IGLV6-5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EVPLL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LDHAL6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4P24.3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CXADR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ATG16L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AKAP14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GRAMD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TMUB1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HUS1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KIAA202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CEMIP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TUBA4A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RSC1A1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MSS51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ITIH1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RUFY2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RMDN2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CD164L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RRAGD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PAMR1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ACKR4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LSMEM2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HEXIM1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CDK2AP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LMNTD2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FTSJ3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PDGFC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ENTPD4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TIPARP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NMNAT3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SUPT4H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NOP16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STUB1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NLGN3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TXNDC1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CFDP1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MRGPR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PPFIA4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KIAA158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CHRFA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CAPRIN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NISCH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RPSAP9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NINJ2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TUSC3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ARL6IP1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PCGF5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ITM2A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BHLHE2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HELLPA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PALMD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STAG3L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IKBKG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WBSCR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CACYBP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SMPDL3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GSDMB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MOB3B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TGFB1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MAP1LC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RWDD4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SPECC1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WHSC1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FRG2C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C3orf33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ANKIB1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CNDP1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RPP25L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OR4C12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TBRG4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LYZL2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INO80C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GCNT3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ACER3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MUC13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DSCR3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BACH1-I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SULT1C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BCKDK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GUCY2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CRHR1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GTPBP2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BTF3L4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CSRNP1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C21orf91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VASH1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6-PLSCR3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TRBV29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PAQR7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FAM69C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PPP3CA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ATOH8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9-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113-9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CWC27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DMTN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AC0081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GCNT2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NECAB3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SRGAP2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AHSA2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OTUD6A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TNNI1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KDM1B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FRG2B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ZNHIT2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HOOK3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UHRF1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CTAGE4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KRT87P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PYROX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PHACT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PRELI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LNP1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SERINC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MIR147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9-UBE2V1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LILRA1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ELAVL3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RPL39P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YPEL4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NPTX1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CYP4Z1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LYPLA2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GXYLT2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SLFN13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PACRGL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RBM15B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SCARA3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SVIL-AS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SUFU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TEKT1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JMJD7-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PLA2G4B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OR9Q2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MTFMT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SGMS2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SYNJ2B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MYL12B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DCXR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DAZAP2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FAM60A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LRFN4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PAIP2B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ZMYND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PGLYRP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NAGLU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RNPS1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CDC42B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ST8SIA3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B2M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AC0738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PABPC1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EFNA3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GLIPR1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JSR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ITPKA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C1QTNF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CTD-220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6N4.4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OVOL2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ICAM4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ACTR3B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MEPCE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CX3CR1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TUBB4B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SURF4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BIRC2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NEFH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TRIM16L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SCP2D1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C1QTNF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POU3F4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ADIPOQ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PYCRL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UFC1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WIPF1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RPS4XP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NPIPA1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6F5.10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TGOLN2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ARID4B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DTX2P1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-UPK3BP1-PMS2P11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VMA21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TPSG1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URGCP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PODXL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AFF3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LUZP1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HIPK2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AVPR2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CNPPD1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PCYT2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DCTN5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APCDD1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HHLA2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PP1R3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NANOS1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FAM208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DGCR9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PHKA1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VDAC1P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GORAS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LONRF3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CBWD7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EIF1AD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CYP3A4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SLC9A1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SGMS1-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TFAP2C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PPP3CC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NR2E3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RTFDC1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SSSCA1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PPIP5K1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MT1X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AL35483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NEXN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LNX2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TPSB2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NUFIP2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TXNRD2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GDPG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OVGP1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SMIM7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DCAF12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SERHL2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NR2C2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Y_RNA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CHAF1A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PABPC1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ARL6IP5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CDKN2B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THOC6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2C4.6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ADARB1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LKAAEA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C6orf165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ALKBH4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PIK3CD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SPTLC2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BANF1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LDLRAD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AP5S1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UBASH3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ZNHIT6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RBBP6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ILDR1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P4HA3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YBX1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HIST2H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ZKSCAN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OSGEP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MIS18A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MIR101-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HSPA1B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GYLTL1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AL58984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GGT3P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4K5.2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OR7A17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LTBR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TSEN15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DOLPP1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SNX29P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SGK494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BSPRY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MPZL2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G6PC3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SH3BG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SNTB2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MARK2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SLC5A5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PCGF2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VWC2L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PQBP1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ELSPBP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PFDN2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YKT6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MIF4GD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MAP7D1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TULP4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PPP6R2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VPS37D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THRAP3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NADSY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COQ10A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R2-118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QPRT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ZGPAT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EBAG9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UNKL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TPD52L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MIR376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ZBBX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PPP3CB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IZUMO4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RWDD3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REEP5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IPO11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IGHV1-2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C7orf43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RAP1GA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C8orf76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ZSWIM7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MORF4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TSGA10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ENOPH1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SQLE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PLSCR2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ACVR2A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TMSB15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COL7A1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WRAP53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IL17RD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PDE6G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RANGR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BPGM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SEMA7A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THOC5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OR4M2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TVP23C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INPP5E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CYHR1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KV6-2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CRIPAK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UBQLN4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CBFA2T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HIST3H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LEKR1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CAMSA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PPP2R3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CRYM-A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C14orf1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PRR23A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UNC93B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MPZL1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TULP3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JADE3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ACVR2B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NR5A1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CTB-60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DNASE1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PMVK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SF3B2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ENKUR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YTHDF2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LY6G6C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DDX39B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ECM1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TVP23A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ZFPL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SNHG5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SPC24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NKAIN4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FAM96B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DNTTIP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CYYR1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NOMO3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XYLT2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RP11-39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ZFP30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TOMM3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MROH6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REXO4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PDIA5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ILKA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SLC17A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SEC24C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IR1-1H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OTUD6B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HAUS2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FASTKD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NPIPB4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CKLF-C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SPSB3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CYP11A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ANP32A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FTSJ2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RRP1B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MTMR3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IL20RA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ZCCHC7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GTPBP1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IFNGR1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NHEJ1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LRRC37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GINS3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BCAP29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MIR892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CHRM4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DHODH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CYP7B1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EVI2B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EGLN2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ENKD1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STAG3L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DIS3L2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PLAGL2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OFCC1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DPY19L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GRXCR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CES4A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RAET1L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C17orf98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HINT3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AURKA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HYAL3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NCOA5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PACSIN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VCPIP1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TM4SF1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CPSF3L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ARHGA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C20orf1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SLC8A2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0A5P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DHRS7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CLUL1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LMO7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RFTN1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AP0013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COPZ1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SHARPI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CYR61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BLVRA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ATP2A2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GLOD5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ITIH2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ZMAT2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FLOT2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CCNYL2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ROCK1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ACOT7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SOSTD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AC0936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ELAVL1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SRRM5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FXYD6P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ERP27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LRPPRC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CRYAB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TDRD7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BACE2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IP6K1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OR56B4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VCPKM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ST6GAL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CTC-260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VWA5A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GPM6A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TSTA3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NDUFB1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PDE10A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SENP2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FAXC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HCFC1R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SDCCA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SLC24A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1-AS1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GRAMD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DTNBP1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NGFRA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IPO5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STEAP3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LYRM4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TPTEP1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POGLU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PANK3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DIRAS2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POU5F1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WI2-330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TNFAIP3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SH3BG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GJB3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114-3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MYLPF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ALOX5A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ARRDC5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NIM1K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IGLV1-4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IL23R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FRRS1L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HERPU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WEE1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OR7C1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CENPB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RP11-56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CPLX1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TFB1M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SERAC1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MINPP1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EXOSC4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ORMDL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SHANK3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ZHX1-C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8orf76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HSD17B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HS3ST1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LIMK2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MIR9-3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NSUN4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DRICH1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FKBP15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EGFL7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SPANX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GEMIN8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MID1IP1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SCN3B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FUNDC2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IGFBP5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DUXA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PTTG1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MSRB2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SAMSN1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TIPRL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LPAR6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KCNMB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C2orf49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PNRC1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TRE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RAMP2-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J9.4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SLAMF9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RFXAP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TPRG1L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GNL3L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GNG13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PDZD9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ANKHD1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-EIF4EBP3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MAN2A2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TAF6L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SETD3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FAM127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TICAM1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SS18L1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WHAMM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UCKL1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FNDC7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GABRD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LZTR1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IGLV11-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EEF2KM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WDFY2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GMEB2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SPRR2E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TAS2R3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HNF4G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IKBIP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AL13779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PPM1D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NMRAL1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A3P1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PDE8A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SMIM21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NADK2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FAM76B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VSX1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PRICKL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FAM47E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-STBD1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IDH3B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G3BP1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7L13.13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MFSD3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RUNDC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5A11.2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CPSF6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CLCN3P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UBXN7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RNU1-6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MIR1185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NPRL2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COX4I1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GS1-124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JDP2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IER5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BHLHE2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UPF3A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NFYB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SPDYA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TRBV2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HOXD13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DCTN2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KHDC1L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FRG2DP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SAP18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AC1161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ALOX15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INSL5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FARSB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113-6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LAMTO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GPSM3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TP53TG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HIRIP3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HORMA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NT5DC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1B1P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IFNGR2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XKR5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MBD3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METTL2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NOXRE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UTP3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LRIF1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STRBP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RNASE7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PHTF2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CDC37L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LONRF1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ROGDI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AKR1C2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HRSP12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RPL32P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SGSM3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RRP7A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F11R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RAB11FI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SOX18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CYLC1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AASDH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BCL2L1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DEGS1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RANBP1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SLC2A4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RP13-33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CMPK1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BLVRB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PAGR1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DGAT2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DVL1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9A15.2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SRD5A1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MCHR1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KIR3DL1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VGLL3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DRG2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FRMD4B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SEPHS1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TXNRD3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AC0250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NPM1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IGKV2D-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CPNE7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ALKBH1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ATP6V0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CHCHD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ASTE1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TBXA2R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UBE2E2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DDX19B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MIR1185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GSK3A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AC2451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TSPYL4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MOB1A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C11orf85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SIGLEC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TRIM6-T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RIM34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NR1D2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AL35482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ACSM3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ACTRT3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OR52H1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MYO5B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SYNPO2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ARRDC1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PTGES3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L-AARSD1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SOWAH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RYB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TOR2A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SPRED3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FAM49B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SOWAH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PNPLA4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ZBTB8O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CUEDC1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SUGCT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THTPA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SLU7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MYH11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ARMCX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AACSP1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DCUN1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DUOXA2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PHACT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ELFN2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PAXBP1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CHMP1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CARKD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PLXNB1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NPRL3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RN7SL8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COQ6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CXCR2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SEC11C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SECISB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FGFR1O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OAZ1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NT5DC4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MIS18B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CKMT1A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GFPT1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CRIP3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AMY1B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PUF60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HCAR1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CCNG2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MIR892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TMEFF2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ZSCAN2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SFTPC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BRSK1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ABHD2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NKX3-1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EIF5AL1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NMRK1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LYPD6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AP2B1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RHNO1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JARID2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BLOC1S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PCBD1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TRIM11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DYNLRB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AP5M1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FAM53B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PITPNM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ST3GAL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TLX3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SGK3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FZD10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FCAMR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FAM57A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PDCD11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LFNG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C12orf60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ZC3H15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DHDDS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S1PR5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ULBP2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DEFB1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FFAR2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HEATR9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IGFBP1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RN7SL4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BEST4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OR11H1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H2AFV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AP4E1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GIMAP1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C2CD2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IWS1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R3HDML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MMS19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FMO5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SREBF1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ENTPD8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IFITM3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SH3GLB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ADPRM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LYPD4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IQCJ-SC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TCEB3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OR2T29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DEPDC4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CIPC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THAP5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AC1043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GOLGA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DEPDC1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ADPGK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PTGDR2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COQ5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DDX39A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AGBL5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AJC5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GLYCTK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ZRANB1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ANKRD5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MSTO1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OPALIN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QRFPR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ENDOD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CAPN6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ADAM9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UPK1B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TMED7-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TICAM2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ZC2HC1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MAP2K7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LETMD1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CXorf38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YLPM1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STARD3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OR5B17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WNK3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GTPBP4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BUB3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SLC18B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DESI2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CNIH4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CYP2D6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MCTP2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TRAPPC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IGLV2-3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BPIFB1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RAP1B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NHLH1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SKA1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DCTN4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KCNMB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MAP4K5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DENND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LYPLAL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CMTM4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WTIP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ADRA1B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CNPY2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MCMBP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KNOP1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APBA2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SCGB1A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DNAJC3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ENTHD2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AP4B1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QPCTL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SPON2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DUSP12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SUPT3H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UAP1L1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MTFR1L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AC0055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SCAMP2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AXIN1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C10orf55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ALOX15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RABL2A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TRNAU1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B4GALT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OR8B8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ANKDD1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SPDEF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RPL23A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C22orf29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ZFYVE2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FCHO2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TNIP2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MAPK1I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OR10J5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PCDHA3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PCOLCE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IFT140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FCER1G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ATF4P4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HIST4H4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ATRAID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CDC25B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RFNG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KATNB1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PPAP2B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WFDC1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AADACL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SPACA5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B3GNT9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VPS45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THBS4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PMEL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TYROBP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GIGYF2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MIR99A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AL51352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NSMAF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LZTS3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FLJ3336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ZFYVE1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PRPF18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PEX14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BPIFA1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LRRC8E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IQGAP1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NACC1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LBHD1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SFTPA2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TAF6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GAL3ST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MIRLET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7BHG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PDRG1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C16orf90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GINS1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DLX1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SLC7A5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TPGS2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MIR205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PBOV1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C15orf54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RAD51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PHYKPL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HESX1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RPL23A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GINS2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FIGLA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RASSF4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SASS6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FER1L5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CTDSPL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ARMC5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KIAA168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FOXO4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C19orf66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IARS2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AEBP1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FSTL1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THUMP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UGP2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NRG4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CYCTP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CHST2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ALDH1A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MTHFS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APPL1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IGKV1D-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PSMA6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CSNK1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FAM187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POU6F1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PRSS41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ALDH3B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LMTK2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MGMT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RGPD1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C4orf46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CACUL1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ERCC3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SRSF12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GALNT1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TRAV12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MRGPR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HTR3E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TM4SF4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PRKAR2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DNAJB1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115-1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TCEAL3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GSTM1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AP1S3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RNU6-3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BMP5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IGLV4-6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SWSAP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ATP5EP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ANAPC1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IQCA1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BAZ1A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E2F1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RPL13A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GYG2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CFAP53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PLEKH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MEOX1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RASSF9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SDR9C7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KRT16P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KLHL2P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SMG1P4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TRGJP2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CMTM7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ACAP3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CASZ1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SCUBE3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CPT1B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GLB1L3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TP53I13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BCS1L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FXYD7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CLEC12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CAMKK2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FAM222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FHL3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IGLV7-3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USP42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IGLV8O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R8-1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PXMP4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STXBP3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POLR2K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TEKT2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CEP290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TUBG2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TNFAIP1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RAB2B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AQP7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KIF22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SRP68P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NKX3-2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CYB5RL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5P13.3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OR51E2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IGLV1-5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LINC009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SSBP1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KCNA7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CDRT15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SPPL2B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ENPP4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PWP1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NCKIPS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PTOV1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EDA2R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HERC2P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SMAP2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ADGRG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SLC6A2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CCDC12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MMP25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LAMTO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PRMT2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SHMT1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ASB16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PIGU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NDUFS4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UBTD1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MIPOL1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MAVS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HPRT1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RPL7L1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KRTAP4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FNDC9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SERINC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GATAD2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HMGCS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GFOD1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WDR88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RSRP1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OR2AT4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AC0685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RP11-17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JAK2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IL9R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ITM2B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FGF20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OSBPL5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STPG2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SAMM50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TMEFF1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RSPH10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IGHV3-1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MS4A8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SREK1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FDXR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THBS3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SPIN4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INTS4P1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OGFR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WDHD1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CBWD3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GTF2H2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TTC9C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TIMM8B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MAGEB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PPIAL4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MIR124-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VGLL4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CLDN2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YIPF6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APOA2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TNFRSF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HLA-DR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CEACA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TTC38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ATPAF1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CAMLG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SLC35E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FRZB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SLC25A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PPP1R1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SFXN1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SUDS3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DYRK1B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RP11-28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6H14.4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DCBLD1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RDH13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NKX2-1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P2RY13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E2F6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AHSA1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SNORD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116-7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UMPS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DCUN1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IMPDH2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AGAP6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ZBTB43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UPK2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B3GNT6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ASMTL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TPP2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DYNLRB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ZC4H2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BRF2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MIR6859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RHOXF1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NTSR1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GOLM1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NXT1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C1QTNF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NBPF14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BBC3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IFITM2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C9orf72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TGFB1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SIRT4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RNF217-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POU3F1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VANGL1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ZDHHC1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MIR1302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MRPS18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TCTE1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HNRNP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THSD1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PRPS1L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FNBP4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HCLS1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STK32A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CATSPE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ISCA1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LSM3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TMEM20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FANCC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TRMT10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FAM114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MECP2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RTKN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MAP3K4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GRXCR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AGFG2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HYKK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TSPAN6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MTHFD2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BATF3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RQCD1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C1orf158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NKIRAS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FBXL20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MIR365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HIST1H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TMBIM6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SUCLG2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OR6C3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RP11-92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3I11.6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FAM8A1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MIR1324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CRLF1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SNRPD2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SMPDL3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PAQR8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PHOSP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HEATR5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NUDCD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HERC6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CATIP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IGLV3-1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RBM5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POTEB3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KIR2DL1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BTBD6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SLC39A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C5orf64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TBC1D2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RTN4IP1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CLSPN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KLK6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SPATA1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ELF1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DDX4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SLC22A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HSD11B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OR10G2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ATXN2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PTPN20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SERPIN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A13P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SLC4A2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GPR39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ADH1B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RHBDF2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CKAP2L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EIF2AK3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FBXW7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DBX2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SYTL5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PNLIPR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GIMAP4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HADHB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CRNKL1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EPHB3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ANGPT4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ESPNL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SLC12A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VRTN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SEZ6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SLC18A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WWP1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ATAD5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ZNF813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TDP1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AASDH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LRP5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BTN2A2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EIF2AK1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TYW1B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VWA3A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ITGA3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KIAA161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DHX57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RPS6KA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SH2D3C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2697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000000" w:rsidRDefault="00F2697D"/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7D"/>
    <w:rsid w:val="00F2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F7BD4-C04F-4F4F-9358-D34AF517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a5">
    <w:name w:val="常规"/>
    <w:basedOn w:val="a"/>
    <w:pPr>
      <w:spacing w:before="100" w:beforeAutospacing="1" w:after="100" w:afterAutospacing="1"/>
      <w:textAlignment w:val="center"/>
    </w:pPr>
    <w:rPr>
      <w:rFonts w:ascii="等线" w:eastAsia="等线" w:hAnsi="等线"/>
      <w:color w:val="000000"/>
      <w:sz w:val="22"/>
      <w:szCs w:val="22"/>
    </w:rPr>
  </w:style>
  <w:style w:type="table" w:customStyle="1" w:styleId="1">
    <w:name w:val="常规1"/>
    <w:basedOn w:val="a1"/>
    <w:pPr>
      <w:spacing w:before="100" w:beforeAutospacing="1" w:after="100" w:afterAutospacing="1"/>
    </w:pPr>
    <w:rPr>
      <w:rFonts w:ascii="等线" w:eastAsia="等线" w:hAnsi="等线"/>
      <w:color w:val="000000"/>
      <w:sz w:val="22"/>
      <w:szCs w:val="22"/>
    </w:rPr>
    <w:tblPr>
      <w:tblInd w:w="0" w:type="nil"/>
      <w:tblCellMar>
        <w:left w:w="0" w:type="dxa"/>
        <w:right w:w="0" w:type="dxa"/>
      </w:tblCellMar>
    </w:tblPr>
    <w:tcPr>
      <w:noWrap/>
      <w:vAlign w:val="center"/>
    </w:tcPr>
  </w:style>
  <w:style w:type="paragraph" w:customStyle="1" w:styleId="style0">
    <w:name w:val="style0"/>
    <w:basedOn w:val="a"/>
    <w:pPr>
      <w:spacing w:before="100" w:beforeAutospacing="1" w:after="100" w:afterAutospacing="1"/>
    </w:pPr>
  </w:style>
  <w:style w:type="paragraph" w:customStyle="1" w:styleId="xl66">
    <w:name w:val="xl66"/>
    <w:basedOn w:val="style0"/>
  </w:style>
  <w:style w:type="paragraph" w:customStyle="1" w:styleId="xl65">
    <w:name w:val="xl65"/>
    <w:basedOn w:val="styl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81884</Words>
  <Characters>466743</Characters>
  <Application>Microsoft Office Word</Application>
  <DocSecurity>0</DocSecurity>
  <Lines>3889</Lines>
  <Paragraphs>1095</Paragraphs>
  <ScaleCrop>false</ScaleCrop>
  <Company/>
  <LinksUpToDate>false</LinksUpToDate>
  <CharactersWithSpaces>547532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yuexin</dc:creator>
  <cp:keywords/>
  <dc:description/>
  <cp:lastModifiedBy>yuexin</cp:lastModifiedBy>
  <cp:revision>2</cp:revision>
  <dcterms:created xsi:type="dcterms:W3CDTF">2020-05-01T02:26:00Z</dcterms:created>
  <dcterms:modified xsi:type="dcterms:W3CDTF">2020-05-01T02:26:00Z</dcterms:modified>
</cp:coreProperties>
</file>